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107FEC82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14:paraId="0B0AB904" w14:textId="77777777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19061F5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06F9A5DE" w14:textId="77777777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35688D18" w14:textId="2B1EFE1B" w:rsidR="00F70780" w:rsidRDefault="00EC7089" w:rsidP="00160851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</w:t>
                  </w:r>
                  <w:r w:rsidR="00EA0439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20</w:t>
                  </w:r>
                  <w:r w:rsidR="00F70780"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="009321E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F70780" w14:paraId="40BAED9F" w14:textId="77777777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25CE873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14E637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74A7DFC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FCFF76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1852EF81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5E3ACAB8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16A0EDC7" w14:textId="77777777" w:rsidR="00AD58AF" w:rsidRDefault="00AD58AF" w:rsidP="00F70780">
      <w:pPr>
        <w:spacing w:line="240" w:lineRule="auto"/>
      </w:pPr>
    </w:p>
    <w:p w14:paraId="36CEA7C3" w14:textId="77777777"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</w:t>
      </w:r>
      <w:proofErr w:type="spellStart"/>
      <w:r w:rsidR="00F70780" w:rsidRPr="0043027E">
        <w:rPr>
          <w:rFonts w:hint="eastAsia"/>
          <w:b/>
          <w:sz w:val="30"/>
          <w:szCs w:val="30"/>
        </w:rPr>
        <w:t>참가팀</w:t>
      </w:r>
      <w:proofErr w:type="spellEnd"/>
      <w:r w:rsidR="00F70780" w:rsidRPr="0043027E">
        <w:rPr>
          <w:rFonts w:hint="eastAsia"/>
          <w:b/>
          <w:sz w:val="30"/>
          <w:szCs w:val="30"/>
        </w:rPr>
        <w:t xml:space="preserve">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137"/>
        <w:gridCol w:w="1854"/>
        <w:gridCol w:w="1695"/>
        <w:gridCol w:w="2507"/>
        <w:gridCol w:w="465"/>
        <w:gridCol w:w="1365"/>
      </w:tblGrid>
      <w:tr w:rsidR="00F70780" w:rsidRPr="00F70780" w14:paraId="7864D5C7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6ADB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3496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14:paraId="2901773B" w14:textId="77777777" w:rsidTr="00E02193">
        <w:trPr>
          <w:trHeight w:val="390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A24CF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60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2FA3B" w14:textId="12B0CD19" w:rsidR="00F70780" w:rsidRPr="00AD228F" w:rsidRDefault="00EA64D7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신과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연결고리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68BE4" w14:textId="5E10E04E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총 인원</w:t>
            </w:r>
            <w:r w:rsidR="00EA64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( </w:t>
            </w:r>
            <w:r w:rsidR="00EA64D7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5</w:t>
            </w:r>
            <w:proofErr w:type="gramEnd"/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14:paraId="44563A4E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7DE43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8349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7644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EF30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0BD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14:paraId="5077A523" w14:textId="77777777" w:rsidTr="00E02193">
        <w:trPr>
          <w:trHeight w:val="417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79E33" w14:textId="77777777"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CD887" w14:textId="3DEF346D" w:rsidR="00F70780" w:rsidRPr="00F70780" w:rsidRDefault="00EA64D7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강대훈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B9041" w14:textId="4FD7571B" w:rsidR="00F70780" w:rsidRPr="00F70780" w:rsidRDefault="00EA64D7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상명대학교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E5F5" w14:textId="6BBCDABD" w:rsidR="00F70780" w:rsidRPr="00F70780" w:rsidRDefault="00EA64D7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컴퓨터과학과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A166" w14:textId="5DC460CA" w:rsidR="00F70780" w:rsidRPr="00F70780" w:rsidRDefault="00EA64D7" w:rsidP="00EA64D7">
            <w:pPr>
              <w:spacing w:after="0" w:line="240" w:lineRule="auto"/>
              <w:ind w:firstLineChars="100" w:firstLine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학부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AD228F" w:rsidRPr="00F70780" w14:paraId="6F11406B" w14:textId="77777777" w:rsidTr="00E02193">
        <w:trPr>
          <w:trHeight w:val="476"/>
          <w:jc w:val="center"/>
        </w:trPr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71CD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14:paraId="40E91D05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B3144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DDF7C" w14:textId="7B3B4C2A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 w14:anchorId="4F772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42.65pt;height:20.65pt" o:ole="">
                  <v:imagedata r:id="rId8" o:title=""/>
                </v:shape>
                <w:control r:id="rId9" w:name="CheckBox13" w:shapeid="_x0000_i1057"/>
              </w:object>
            </w:r>
          </w:p>
        </w:tc>
        <w:tc>
          <w:tcPr>
            <w:tcW w:w="4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37375" w14:textId="2E334B11" w:rsidR="00AD228F" w:rsidRPr="00F70780" w:rsidRDefault="00AD228F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2A5C1CB1">
                <v:shape id="_x0000_i1059" type="#_x0000_t75" style="width:47.35pt;height:20.65pt" o:ole="">
                  <v:imagedata r:id="rId10" o:title=""/>
                </v:shape>
                <w:control r:id="rId11" w:name="CheckBox14" w:shapeid="_x0000_i1059"/>
              </w:object>
            </w:r>
          </w:p>
        </w:tc>
      </w:tr>
      <w:tr w:rsidR="00AD228F" w:rsidRPr="00F70780" w14:paraId="6C5BEC28" w14:textId="77777777" w:rsidTr="00E02193">
        <w:trPr>
          <w:trHeight w:val="476"/>
          <w:jc w:val="center"/>
        </w:trPr>
        <w:tc>
          <w:tcPr>
            <w:tcW w:w="70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03E13ED0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3617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자유과제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E0884" w14:textId="051A871D" w:rsidR="00AD228F" w:rsidRPr="0043027E" w:rsidRDefault="00AD228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2AC56A80">
                <v:shape id="_x0000_i1061" type="#_x0000_t75" style="width:64.65pt;height:18.65pt" o:ole="">
                  <v:imagedata r:id="rId12" o:title=""/>
                </v:shape>
                <w:control r:id="rId13" w:name="CheckBox5" w:shapeid="_x0000_i1061"/>
              </w:object>
            </w:r>
          </w:p>
        </w:tc>
        <w:tc>
          <w:tcPr>
            <w:tcW w:w="169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6920" w14:textId="2263BFCE" w:rsidR="00AD228F" w:rsidRPr="00F70780" w:rsidRDefault="00AD228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936CD1">
                <v:shape id="_x0000_i1063" type="#_x0000_t75" style="width:74pt;height:18.65pt" o:ole="">
                  <v:imagedata r:id="rId14" o:title=""/>
                </v:shape>
                <w:control r:id="rId15" w:name="CheckBox6" w:shapeid="_x0000_i1063"/>
              </w:object>
            </w:r>
          </w:p>
        </w:tc>
        <w:tc>
          <w:tcPr>
            <w:tcW w:w="250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2BACD" w14:textId="044D43A3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1CC2703C">
                <v:shape id="_x0000_i1065" type="#_x0000_t75" style="width:76.65pt;height:18.65pt" o:ole="">
                  <v:imagedata r:id="rId16" o:title=""/>
                </v:shape>
                <w:control r:id="rId17" w:name="CheckBox7" w:shapeid="_x0000_i1065"/>
              </w:objec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543EF" w14:textId="498EAEDF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6A586D42">
                <v:shape id="_x0000_i1067" type="#_x0000_t75" style="width:1in;height:18.65pt" o:ole="">
                  <v:imagedata r:id="rId18" o:title=""/>
                </v:shape>
                <w:control r:id="rId19" w:name="CheckBox8" w:shapeid="_x0000_i1067"/>
              </w:object>
            </w:r>
          </w:p>
        </w:tc>
      </w:tr>
      <w:tr w:rsidR="00AD228F" w:rsidRPr="00F70780" w14:paraId="41199638" w14:textId="77777777" w:rsidTr="00AD228F">
        <w:trPr>
          <w:trHeight w:val="770"/>
          <w:jc w:val="center"/>
        </w:trPr>
        <w:tc>
          <w:tcPr>
            <w:tcW w:w="70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D7FAD8C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4631A6CE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0998" w14:textId="3C973F72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D647768">
                <v:shape id="_x0000_i1069" type="#_x0000_t75" style="width:81.35pt;height:18.65pt" o:ole="">
                  <v:imagedata r:id="rId20" o:title=""/>
                </v:shape>
                <w:control r:id="rId21" w:name="CheckBox9" w:shapeid="_x0000_i1069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2077B" w14:textId="4058DF08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45C957">
                <v:shape id="_x0000_i1071" type="#_x0000_t75" style="width:53.35pt;height:18.65pt" o:ole="">
                  <v:imagedata r:id="rId22" o:title=""/>
                </v:shape>
                <w:control r:id="rId23" w:name="CheckBox10" w:shapeid="_x0000_i1071"/>
              </w:objec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5A584" w14:textId="5189ED34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A49F268">
                <v:shape id="_x0000_i1073" type="#_x0000_t75" style="width:56.65pt;height:18.65pt" o:ole="">
                  <v:imagedata r:id="rId24" o:title=""/>
                </v:shape>
                <w:control r:id="rId25" w:name="CheckBox11" w:shapeid="_x0000_i1073"/>
              </w:objec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B9CC2" w14:textId="62266265" w:rsidR="00AD228F" w:rsidRPr="00F70780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01E57DE4">
                <v:shape id="_x0000_i1075" type="#_x0000_t75" style="width:56.65pt;height:18.65pt" o:ole="">
                  <v:imagedata r:id="rId26" o:title=""/>
                </v:shape>
                <w:control r:id="rId27" w:name="CheckBox111" w:shapeid="_x0000_i1075"/>
              </w:object>
            </w:r>
          </w:p>
        </w:tc>
      </w:tr>
      <w:tr w:rsidR="00AD228F" w:rsidRPr="00F70780" w14:paraId="2BB1C610" w14:textId="77777777" w:rsidTr="00AD228F">
        <w:trPr>
          <w:trHeight w:val="770"/>
          <w:jc w:val="center"/>
        </w:trPr>
        <w:tc>
          <w:tcPr>
            <w:tcW w:w="703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5EABD284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00B7F8AF" w14:textId="56C42733" w:rsidR="00AD228F" w:rsidRPr="00F70780" w:rsidRDefault="00AD228F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354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5B375" w14:textId="569FA811" w:rsidR="00AD228F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3F6F20D6">
                <v:shape id="_x0000_i1077" type="#_x0000_t75" style="width:106pt;height:18pt" o:ole="">
                  <v:imagedata r:id="rId28" o:title=""/>
                </v:shape>
                <w:control r:id="rId29" w:name="CheckBox1111" w:shapeid="_x0000_i1077"/>
              </w:object>
            </w:r>
          </w:p>
        </w:tc>
        <w:tc>
          <w:tcPr>
            <w:tcW w:w="4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046C0C" w14:textId="258A60C5" w:rsidR="00AD228F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4F2814F5">
                <v:shape id="_x0000_i1079" type="#_x0000_t75" style="width:85.35pt;height:18pt" o:ole="">
                  <v:imagedata r:id="rId30" o:title=""/>
                </v:shape>
                <w:control r:id="rId31" w:name="CheckBox1112" w:shapeid="_x0000_i1079"/>
              </w:object>
            </w:r>
          </w:p>
        </w:tc>
      </w:tr>
      <w:tr w:rsidR="004A7626" w:rsidRPr="00F70780" w14:paraId="238AB180" w14:textId="77777777" w:rsidTr="00AD228F">
        <w:trPr>
          <w:trHeight w:val="75"/>
          <w:jc w:val="center"/>
        </w:trPr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A4B0B9" w14:textId="77777777" w:rsidR="004A7626" w:rsidRPr="009D442A" w:rsidRDefault="004A7626" w:rsidP="009D44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D442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 xml:space="preserve"> 프로젝트 활용방향 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C5C89" w14:textId="263D65B5" w:rsidR="004A7626" w:rsidRPr="00DA6308" w:rsidRDefault="004A7626" w:rsidP="004A7626">
            <w:pPr>
              <w:spacing w:after="0" w:line="320" w:lineRule="exact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9D442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C1B3BEA">
                <v:shape id="_x0000_i1081" type="#_x0000_t75" style="width:57.35pt;height:17.35pt" o:ole="">
                  <v:imagedata r:id="rId32" o:title=""/>
                </v:shape>
                <w:control r:id="rId33" w:name="CheckBox141" w:shapeid="_x0000_i1081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1BD660AC">
                <v:shape id="_x0000_i1083" type="#_x0000_t75" style="width:58pt;height:16.65pt" o:ole="">
                  <v:imagedata r:id="rId34" o:title=""/>
                </v:shape>
                <w:control r:id="rId35" w:name="CheckBox142" w:shapeid="_x0000_i1083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0A4756BE">
                <v:shape id="_x0000_i1085" type="#_x0000_t75" style="width:115.35pt;height:17.35pt" o:ole="">
                  <v:imagedata r:id="rId36" o:title=""/>
                </v:shape>
                <w:control r:id="rId37" w:name="CheckBox1421" w:shapeid="_x0000_i1085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6DD76999">
                <v:shape id="_x0000_i1087" type="#_x0000_t75" style="width:57.35pt;height:17.35pt" o:ole="">
                  <v:imagedata r:id="rId38" o:title=""/>
                </v:shape>
                <w:control r:id="rId39" w:name="CheckBox1422" w:shapeid="_x0000_i1087"/>
              </w:objec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14:paraId="1516B782" w14:textId="77777777" w:rsidR="004A7626" w:rsidRPr="00DA6308" w:rsidRDefault="004A7626" w:rsidP="004A7626">
            <w:pPr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10"/>
                <w:szCs w:val="10"/>
              </w:rPr>
              <w:t xml:space="preserve">                   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9D442A" w:rsidRPr="00F70780" w14:paraId="4144BDA3" w14:textId="77777777" w:rsidTr="00E02193">
        <w:trPr>
          <w:trHeight w:val="152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8399E" w14:textId="77777777" w:rsidR="009D442A" w:rsidRPr="00F70780" w:rsidRDefault="009D442A" w:rsidP="009D442A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72C22" w14:textId="77777777" w:rsidR="009D442A" w:rsidRPr="00F70780" w:rsidRDefault="009D442A" w:rsidP="009D442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D442A" w:rsidRPr="00F70780" w14:paraId="0220B533" w14:textId="77777777" w:rsidTr="00E02193">
        <w:trPr>
          <w:trHeight w:val="286"/>
          <w:jc w:val="center"/>
        </w:trPr>
        <w:tc>
          <w:tcPr>
            <w:tcW w:w="9726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BF348" w14:textId="77777777" w:rsidR="009D442A" w:rsidRPr="00780D15" w:rsidRDefault="009D442A" w:rsidP="009D442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□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출품작 요약</w:t>
            </w:r>
          </w:p>
        </w:tc>
      </w:tr>
      <w:tr w:rsidR="009D442A" w:rsidRPr="00F70780" w14:paraId="54EF5498" w14:textId="77777777" w:rsidTr="00AD228F">
        <w:trPr>
          <w:trHeight w:val="304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4272A" w14:textId="33CE01A8" w:rsidR="009D442A" w:rsidRPr="00780D15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명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: </w:t>
            </w:r>
            <w:r w:rsidR="00EA64D7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C</w:t>
            </w:r>
            <w:r w:rsidR="00EA64D7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NN</w:t>
            </w:r>
            <w:r w:rsidR="00EA64D7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을 활용한 글씨 교정 웹사이트</w:t>
            </w:r>
          </w:p>
        </w:tc>
      </w:tr>
      <w:tr w:rsidR="00AD228F" w:rsidRPr="00F70780" w14:paraId="478BE748" w14:textId="77777777" w:rsidTr="00AD228F">
        <w:trPr>
          <w:trHeight w:val="2309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32B664" w14:textId="5FF93F1E" w:rsidR="00AD228F" w:rsidRPr="004E4A4B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프로젝트 개발 배경 및 목적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  <w:r w:rsidR="00D8478D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  <w:r w:rsidR="004E4A4B" w:rsidRP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딥러닝(Deep Learning)은 4차 산업혁명에서 주목받는 기술로  자율주행자동차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등</w:t>
            </w:r>
            <w:r w:rsidR="004E4A4B" w:rsidRP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다양한 분야에서 활용되고 있다.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딥 러닝을 어떻게 사용할지 종이에 적다가 적힌 글씨를 봤는데</w:t>
            </w:r>
            <w:r w:rsidR="00680D70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680D70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CNN</w:t>
            </w:r>
            <w:r w:rsidR="00680D70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을 이용하여 글씨를</w:t>
            </w:r>
            <w:r w:rsidR="00680D70" w:rsidRPr="00680D70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교정해주고 연습</w:t>
            </w:r>
            <w:r w:rsidR="00680D70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을 </w:t>
            </w:r>
            <w:r w:rsidR="00680D70" w:rsidRPr="00680D70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시켜주는 </w:t>
            </w:r>
            <w:r w:rsidR="00680D70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프로그램을 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만들면 유용하게</w:t>
            </w:r>
            <w:r w:rsidR="004E4A4B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사용이 가능 할 것 같다는 생각이 들었다.</w:t>
            </w:r>
            <w:r w:rsidR="004E4A4B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데이터에 있는 폰트를 기준으로 본인의 손</w:t>
            </w:r>
            <w:r w:rsidR="004E4A4B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글씨를 교정해주는 프로그램을 만드는 것이 프로젝트의 목적이다.</w:t>
            </w:r>
          </w:p>
        </w:tc>
      </w:tr>
      <w:tr w:rsidR="00AD228F" w:rsidRPr="00F70780" w14:paraId="53A15132" w14:textId="77777777" w:rsidTr="00AD228F">
        <w:trPr>
          <w:trHeight w:val="3124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53BCAD" w14:textId="265FE773" w:rsidR="001C037A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bookmarkStart w:id="0" w:name="_GoBack"/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개발 계획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</w:p>
          <w:p w14:paraId="7BE5185D" w14:textId="2E936A67" w:rsidR="001C037A" w:rsidRDefault="007748B3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주차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(</w:t>
            </w:r>
            <w:r w:rsidR="001C037A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7</w:t>
            </w:r>
            <w:r w:rsidR="001C037A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.1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3 ~ 7.17)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요구사항 명세서 작성,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개발 환경 설정</w:t>
            </w:r>
          </w:p>
          <w:p w14:paraId="335C154B" w14:textId="294EFEDA" w:rsidR="007748B3" w:rsidRDefault="007748B3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,3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주차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(7.20 ~ 7.31)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계획서 작성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설계 문서 작성,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머신 러닝 및 딥러닝 공부</w:t>
            </w:r>
          </w:p>
          <w:p w14:paraId="2B989DF1" w14:textId="58961879" w:rsidR="007748B3" w:rsidRDefault="007748B3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주차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(8.3 ~ 8.7)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데이터 분류,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4E4A4B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서버 및 웹 제작</w:t>
            </w:r>
          </w:p>
          <w:p w14:paraId="4E64FD07" w14:textId="67AF6D09" w:rsidR="007748B3" w:rsidRDefault="007748B3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5, 6, 7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주차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(8.10 ~ 8.29)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모델 설계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알고리즘 설계 및 테스트</w:t>
            </w:r>
          </w:p>
          <w:p w14:paraId="51F5894E" w14:textId="4795337B" w:rsidR="00AD228F" w:rsidRPr="007748B3" w:rsidRDefault="007748B3" w:rsidP="007748B3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8주차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(8.31 ~ 9.3)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테스트 및 유지보수</w:t>
            </w:r>
            <w:bookmarkEnd w:id="0"/>
          </w:p>
        </w:tc>
      </w:tr>
    </w:tbl>
    <w:p w14:paraId="7C8D2FFE" w14:textId="77777777" w:rsidR="0077753A" w:rsidRPr="005A66C1" w:rsidRDefault="0077753A" w:rsidP="005A66C1">
      <w:pPr>
        <w:pStyle w:val="a5"/>
      </w:pPr>
    </w:p>
    <w:sectPr w:rsidR="0077753A" w:rsidRPr="005A66C1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6BD6" w14:textId="77777777" w:rsidR="00EC7089" w:rsidRDefault="00EC7089" w:rsidP="00EC7089">
      <w:pPr>
        <w:spacing w:after="0" w:line="240" w:lineRule="auto"/>
      </w:pPr>
      <w:r>
        <w:separator/>
      </w:r>
    </w:p>
  </w:endnote>
  <w:endnote w:type="continuationSeparator" w:id="0">
    <w:p w14:paraId="6515BC90" w14:textId="77777777" w:rsidR="00EC7089" w:rsidRDefault="00EC7089" w:rsidP="00EC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굴림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B4D5" w14:textId="77777777" w:rsidR="00EC7089" w:rsidRDefault="00EC7089" w:rsidP="00EC7089">
      <w:pPr>
        <w:spacing w:after="0" w:line="240" w:lineRule="auto"/>
      </w:pPr>
      <w:r>
        <w:separator/>
      </w:r>
    </w:p>
  </w:footnote>
  <w:footnote w:type="continuationSeparator" w:id="0">
    <w:p w14:paraId="16115C6D" w14:textId="77777777" w:rsidR="00EC7089" w:rsidRDefault="00EC7089" w:rsidP="00EC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414F6"/>
    <w:rsid w:val="00095768"/>
    <w:rsid w:val="000D7166"/>
    <w:rsid w:val="00160851"/>
    <w:rsid w:val="001C037A"/>
    <w:rsid w:val="00232BF4"/>
    <w:rsid w:val="002F07A0"/>
    <w:rsid w:val="00391109"/>
    <w:rsid w:val="003B5A33"/>
    <w:rsid w:val="00402152"/>
    <w:rsid w:val="0043027E"/>
    <w:rsid w:val="0047591E"/>
    <w:rsid w:val="004A7626"/>
    <w:rsid w:val="004E4A4B"/>
    <w:rsid w:val="004E72A5"/>
    <w:rsid w:val="004F08EB"/>
    <w:rsid w:val="005770CB"/>
    <w:rsid w:val="005A66C1"/>
    <w:rsid w:val="005A78BB"/>
    <w:rsid w:val="006423A0"/>
    <w:rsid w:val="00680D70"/>
    <w:rsid w:val="007748B3"/>
    <w:rsid w:val="0077753A"/>
    <w:rsid w:val="00780D15"/>
    <w:rsid w:val="007A7AEA"/>
    <w:rsid w:val="008D4BE1"/>
    <w:rsid w:val="009321E2"/>
    <w:rsid w:val="00956A6F"/>
    <w:rsid w:val="00994A9D"/>
    <w:rsid w:val="009B1F72"/>
    <w:rsid w:val="009D0CE2"/>
    <w:rsid w:val="009D442A"/>
    <w:rsid w:val="00A5498A"/>
    <w:rsid w:val="00AD228F"/>
    <w:rsid w:val="00AD58AF"/>
    <w:rsid w:val="00B01D65"/>
    <w:rsid w:val="00C95227"/>
    <w:rsid w:val="00C959FA"/>
    <w:rsid w:val="00D51681"/>
    <w:rsid w:val="00D8478D"/>
    <w:rsid w:val="00DA6308"/>
    <w:rsid w:val="00DC7FD8"/>
    <w:rsid w:val="00DD6A51"/>
    <w:rsid w:val="00E02193"/>
    <w:rsid w:val="00E227E0"/>
    <w:rsid w:val="00EA0439"/>
    <w:rsid w:val="00EA64D7"/>
    <w:rsid w:val="00EC7089"/>
    <w:rsid w:val="00F44286"/>
    <w:rsid w:val="00F70780"/>
    <w:rsid w:val="00F73075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0A4B1F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C7089"/>
  </w:style>
  <w:style w:type="paragraph" w:styleId="a9">
    <w:name w:val="footer"/>
    <w:basedOn w:val="a"/>
    <w:link w:val="Char1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C7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0945A-08A9-49D8-975D-2F1D62E9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</Template>
  <TotalTime>13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강 대훈</cp:lastModifiedBy>
  <cp:revision>3</cp:revision>
  <dcterms:created xsi:type="dcterms:W3CDTF">2020-07-09T14:44:00Z</dcterms:created>
  <dcterms:modified xsi:type="dcterms:W3CDTF">2020-07-09T15:19:00Z</dcterms:modified>
</cp:coreProperties>
</file>